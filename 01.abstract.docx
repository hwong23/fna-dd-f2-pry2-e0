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 y PR05,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1.e2404b6 del 25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2023-06-25T18:02:09Z</dcterms:created>
  <dcterms:modified xsi:type="dcterms:W3CDTF">2023-06-25T18:02:09Z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