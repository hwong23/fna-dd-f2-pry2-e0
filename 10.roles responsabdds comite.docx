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1.bd35439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2023-06-24T21:19:40Z</dcterms:created>
  <dcterms:modified xsi:type="dcterms:W3CDTF">2023-06-24T21:19:40Z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