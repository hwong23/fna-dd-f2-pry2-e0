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1.ce91951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2023-07-24T10:31:09Z</dcterms:created>
  <dcterms:modified xsi:type="dcterms:W3CDTF">2023-07-24T10:31:09Z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