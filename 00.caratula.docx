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1.6c3880f de 24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2023-07-24T11:35:25Z</dcterms:created>
  <dcterms:modified xsi:type="dcterms:W3CDTF">2023-07-24T11:35:25Z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