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2023-06-25T03:24:32Z</dcterms:created>
  <dcterms:modified xsi:type="dcterms:W3CDTF">2023-06-25T03:24:32Z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