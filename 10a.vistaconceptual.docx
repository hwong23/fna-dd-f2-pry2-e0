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1.5851a05 del 25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2023-06-25T17:14:25Z</dcterms:created>
  <dcterms:modified xsi:type="dcterms:W3CDTF">2023-06-25T17:14:25Z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