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1.e12f29e</w:t>
            </w:r>
            <w:r>
              <w:t xml:space="preserve"> </w:t>
            </w:r>
            <w:r>
              <w:t xml:space="preserve">del 17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1be2101e89f9a0ce5552bd073e2a95b463c6b3f"/>
    <w:p>
      <w:pPr>
        <w:pStyle w:val="Ttulo1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2023-07-17T17:48:43Z</dcterms:created>
  <dcterms:modified xsi:type="dcterms:W3CDTF">2023-07-17T17:48:43Z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