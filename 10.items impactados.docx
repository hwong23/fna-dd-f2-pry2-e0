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PRY02. Arquitectura de Referencia SOA 2.0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28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1.7bdc4e4</w:t>
      </w:r>
    </w:p>
    <w:p>
      <w:pPr>
        <w:pStyle w:val="FirstParagraph"/>
      </w:pPr>
    </w:p>
    <w:bookmarkStart w:id="28" w:name="X0e95f30ab7708d0a2dddab2ec0ca0c7ae2c6f7a"/>
    <w:p>
      <w:pPr>
        <w:pStyle w:val="Ttulo1"/>
      </w:pPr>
      <w:r>
        <w:t xml:space="preserve">Producto 10: PR10. Detalle de los ítems de la empresa FNA impactados por el proyecto</w:t>
      </w:r>
    </w:p>
    <w:p>
      <w:pPr>
        <w:pStyle w:val="FirstParagraph"/>
      </w:pPr>
      <w:r>
        <w:t xml:space="preserve">Lista de las partes de la arquitectura actual del FNA relacionados con el diseño de la arquitectura de referencia SOA 2.0, objeto del proyecto.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el resultado de este producto está dirigido a cumplir los objetivos del proyecto PRY02. Arquitectura de Referencia SOA 2.0 del FNA: desarrollo, sostenibilidad (gestión) de arquitectura de referencia.</w:t>
      </w:r>
    </w:p>
    <w:p>
      <w:pPr>
        <w:pStyle w:val="Textoindependiente"/>
      </w:pPr>
    </w:p>
    <w:bookmarkStart w:id="20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Adelantar la aprobación por parte del Fondo Nacional del Ahorro de los contenidos de los entregables del proyecto PRY02, en su Etapa 0, de la Hoja de Ruta E-Service, tal que garantice su continuidad y ejecución.</w:t>
      </w:r>
    </w:p>
    <w:bookmarkEnd w:id="20"/>
    <w:bookmarkStart w:id="21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Vista de segmento de la empresa, campo de acción del proyecto PRY02</w:t>
      </w:r>
    </w:p>
    <w:p>
      <w:pPr>
        <w:numPr>
          <w:ilvl w:val="0"/>
          <w:numId w:val="1001"/>
        </w:numPr>
        <w:pStyle w:val="Compact"/>
      </w:pPr>
      <w:r>
        <w:t xml:space="preserve">Justificación del segmento de la empresa requerido por el trabajo de arquitectura SOA de referencia 2.0</w:t>
      </w:r>
    </w:p>
    <w:p>
      <w:pPr>
        <w:numPr>
          <w:ilvl w:val="0"/>
          <w:numId w:val="1001"/>
        </w:numPr>
        <w:pStyle w:val="Compact"/>
      </w:pPr>
      <w:r>
        <w:t xml:space="preserve">Iniciativas y brechas sensibles al trabajo de arquitectura de referencia 2.0 (relación con E-Service, Fase I)</w:t>
      </w:r>
    </w:p>
    <w:p>
      <w:pPr>
        <w:pStyle w:val="FirstParagraph"/>
      </w:pPr>
    </w:p>
    <w:bookmarkEnd w:id="21"/>
    <w:bookmarkStart w:id="22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Lista de los ítems de arquitectura y brechas críticas del trabajo atendidos por la arquitectura de referencia SOA 2.0 del FNA</w:t>
      </w:r>
    </w:p>
    <w:p>
      <w:pPr>
        <w:numPr>
          <w:ilvl w:val="0"/>
          <w:numId w:val="1002"/>
        </w:numPr>
        <w:pStyle w:val="Compact"/>
      </w:pPr>
      <w:r>
        <w:t xml:space="preserve">Descripción de los ítems del segmento de la empresa del proyecto 2 (PRY02), Arquitectura de Referencia SOA 2.0 del FNA</w:t>
      </w:r>
    </w:p>
    <w:p>
      <w:pPr>
        <w:pStyle w:val="FirstParagraph"/>
      </w:pPr>
    </w:p>
    <w:bookmarkEnd w:id="22"/>
    <w:bookmarkStart w:id="27" w:name="modelo-de-implementación-del-pry02"/>
    <w:p>
      <w:pPr>
        <w:pStyle w:val="Ttulo2"/>
      </w:pPr>
      <w:r>
        <w:t xml:space="preserve">Modelo de Implementación del PRY02</w:t>
      </w:r>
    </w:p>
    <w:bookmarkStart w:id="0" w:name="fig:6336d6cd-8981-47f5-bcd0-79fbbc865b40"/>
    <w:p>
      <w:pPr>
        <w:pStyle w:val="CaptionedFigure"/>
      </w:pPr>
      <w:bookmarkStart w:id="26" w:name="fig:"/>
      <w:r>
        <w:drawing>
          <wp:inline>
            <wp:extent cx="5600700" cy="4264411"/>
            <wp:effectExtent b="0" l="0" r="0" t="0"/>
            <wp:docPr descr="Figure 1: Plan de Implementación del Proyecto Hoja de Ruta E-Service FNA, 2023. Abril 2023 a Agosto 2023" title="" id="24" name="Picture"/>
            <a:graphic>
              <a:graphicData uri="http://schemas.openxmlformats.org/drawingml/2006/picture">
                <pic:pic>
                  <pic:nvPicPr>
                    <pic:cNvPr descr="images/pry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2644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Plan de Implementación del Proyecto Hoja de Ruta E-Service FNA, 2023. Abril 2023 a Agosto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2023-07-28T13:34:30Z</dcterms:created>
  <dcterms:modified xsi:type="dcterms:W3CDTF">2023-07-28T13:34:30Z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