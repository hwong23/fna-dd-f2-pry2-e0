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STEF@5def9c1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1.5def9c1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1.5def9c1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1.5def9c1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2a4cf96a-8115-4f07-870d-b403ea947906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5def9c1de62d299092aa5ce4da96ca111d8ea8f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5def9c1de62d299092aa5ce4da96ca111d8ea8f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2023-06-23T22:31:06Z</dcterms:created>
  <dcterms:modified xsi:type="dcterms:W3CDTF">2023-06-23T22:31:06Z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