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12c.vistas.md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detallado y vistas funcional, despliegue, información, integración y tecnología​: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1.cf85736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p>
      <w:pPr>
        <w:pStyle w:val="Textoindependiente"/>
      </w:pPr>
      <w:r>
        <w:t xml:space="preserve">Vistas lógicas y conceptuales de los sistemas de información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2023-07-24T10:49:16Z</dcterms:created>
  <dcterms:modified xsi:type="dcterms:W3CDTF">2023-07-24T10:49:16Z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