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22.png" ContentType="image/png"/>
  <Override PartName="/word/media/rId3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dominios, servivios, aplicaciones, datos,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1.cde51ea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45" w:name="X0c22a6e9471d1c9bed61015b27dcafe60558f61"/>
    <w:p>
      <w:pPr>
        <w:pStyle w:val="Ttulo1"/>
      </w:pPr>
      <w:r>
        <w:t xml:space="preserve">Diseño y Representación de las Arquitecturas de Referencia 2.0 del FNA</w:t>
      </w:r>
    </w:p>
    <w:p>
      <w:pPr>
        <w:pStyle w:val="FirstParagraph"/>
      </w:pPr>
      <w:r>
        <w:t xml:space="preserve">Partimos de la representación de la vista general actual de la arquitecturas del FNA y que implica a las problemáticas diagnósticadas en Fase I</w:t>
      </w:r>
      <w:r>
        <w:t xml:space="preserve"> 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. Sobre este plano realizaremos luego las propuestas de nuevas arquitecturas respecto a la actual dirigidas a enfrentar dichas problemáticas allí planteadas, y que se resumen en las siguientes.</w:t>
      </w:r>
    </w:p>
    <w:p>
      <w:pPr>
        <w:numPr>
          <w:ilvl w:val="0"/>
          <w:numId w:val="1001"/>
        </w:numPr>
        <w:pStyle w:val="Compact"/>
      </w:pPr>
      <w:r>
        <w:t xml:space="preserve">Dependencia de proveedor (OBJ1)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Tiempo de mercado (OBJ3)</w:t>
      </w:r>
    </w:p>
    <w:p>
      <w:pPr>
        <w:pStyle w:val="FirstParagraph"/>
      </w:pPr>
      <w:r>
        <w:rPr>
          <w:iCs/>
          <w:i/>
        </w:rPr>
        <w:t xml:space="preserve">Fuente: E-Service, Fase I (2022).</w:t>
      </w:r>
    </w:p>
    <w:bookmarkStart w:id="38" w:name="dominio-de-servicios-y-aplicaciones-fna"/>
    <w:p>
      <w:pPr>
        <w:pStyle w:val="Ttulo2"/>
      </w:pPr>
      <w:r>
        <w:t xml:space="preserve">Dominio de Servicios y Aplicaciones FNA</w:t>
      </w:r>
    </w:p>
    <w:bookmarkStart w:id="26" w:name="plano-general-actual"/>
    <w:p>
      <w:pPr>
        <w:pStyle w:val="Ttulo3"/>
      </w:pPr>
      <w:r>
        <w:t xml:space="preserve">Plano General Actual</w:t>
      </w:r>
    </w:p>
    <w:p>
      <w:pPr>
        <w:pStyle w:val="FirstParagraph"/>
      </w:pPr>
      <w:r>
        <w:t xml:space="preserve">El propósito de traer como referencia el plano actual de arquitectura del FNA es recordar dicho esquema para poderlo comparar con la arquitectura propuesta.</w:t>
      </w:r>
    </w:p>
    <w:bookmarkStart w:id="0" w:name="fig:0beda17a-e6f7-4103-b641-3c85b8f7524e"/>
    <w:p>
      <w:pPr>
        <w:pStyle w:val="CaptionedFigure"/>
      </w:pPr>
      <w:bookmarkStart w:id="25" w:name="fig:"/>
      <w:r>
        <w:drawing>
          <wp:inline>
            <wp:extent cx="5600700" cy="3267074"/>
            <wp:effectExtent b="0" l="0" r="0" t="0"/>
            <wp:docPr descr="Figure 1: Fondo Nacional del Ahorro - Vista general de arquitectura actual" title="" id="23" name="Picture"/>
            <a:graphic>
              <a:graphicData uri="http://schemas.openxmlformats.org/drawingml/2006/picture">
                <pic:pic>
                  <pic:nvPicPr>
                    <pic:cNvPr descr="images/arq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Fondo Nacional del Ahorro - Vista general de arquitectura actual</w:t>
      </w:r>
    </w:p>
    <w:bookmarkEnd w:id="0"/>
    <w:p>
      <w:pPr>
        <w:pStyle w:val="Textoindependiente"/>
      </w:pPr>
    </w:p>
    <w:bookmarkEnd w:id="26"/>
    <w:bookmarkStart w:id="37" w:name="plano-general-objetivo"/>
    <w:p>
      <w:pPr>
        <w:pStyle w:val="Ttulo3"/>
      </w:pPr>
      <w:r>
        <w:t xml:space="preserve">Plano General Objetivo</w:t>
      </w:r>
    </w:p>
    <w:p>
      <w:pPr>
        <w:pStyle w:val="FirstParagraph"/>
      </w:pPr>
      <w:r>
        <w:t xml:space="preserve">Presentamos la arquitectura de referencia propuesta dividida en dos niveles de detalle.</w:t>
      </w:r>
    </w:p>
    <w:bookmarkStart w:id="31" w:name="nivel-de-detalle-1"/>
    <w:p>
      <w:pPr>
        <w:pStyle w:val="Ttulo4"/>
      </w:pPr>
      <w:r>
        <w:t xml:space="preserve">Nivel de detalle 1</w:t>
      </w:r>
    </w:p>
    <w:bookmarkStart w:id="0" w:name="fig:9576d7ea-afd4-4db5-92db-ebb1e5c8cdbf"/>
    <w:p>
      <w:pPr>
        <w:pStyle w:val="CaptionedFigure"/>
      </w:pPr>
      <w:bookmarkStart w:id="30" w:name="fig:"/>
      <w:r>
        <w:drawing>
          <wp:inline>
            <wp:extent cx="5600700" cy="3015761"/>
            <wp:effectExtent b="0" l="0" r="0" t="0"/>
            <wp:docPr descr="Figure 2: Fondo Nacional del Ahorro - Vista general de arquitectura de referencia. N1" title="" id="28" name="Picture"/>
            <a:graphic>
              <a:graphicData uri="http://schemas.openxmlformats.org/drawingml/2006/picture">
                <pic:pic>
                  <pic:nvPicPr>
                    <pic:cNvPr descr="images/arqimage1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Fondo Nacional del Ahorro - Vista general de arquitectura de referencia. N1</w:t>
      </w:r>
    </w:p>
    <w:bookmarkEnd w:id="0"/>
    <w:p>
      <w:pPr>
        <w:pStyle w:val="Textoindependiente"/>
      </w:pPr>
    </w:p>
    <w:bookmarkEnd w:id="31"/>
    <w:bookmarkStart w:id="36" w:name="nivel-de-detalle-2"/>
    <w:p>
      <w:pPr>
        <w:pStyle w:val="Ttulo4"/>
      </w:pPr>
      <w:r>
        <w:t xml:space="preserve">Nivel de detalle 2</w:t>
      </w:r>
    </w:p>
    <w:bookmarkStart w:id="0" w:name="fig:5f5e78e6-dc4e-4def-8ac2-99a70888bde4"/>
    <w:p>
      <w:pPr>
        <w:pStyle w:val="CaptionedFigure"/>
      </w:pPr>
      <w:bookmarkStart w:id="35" w:name="fig:"/>
      <w:r>
        <w:drawing>
          <wp:inline>
            <wp:extent cx="5600700" cy="3015761"/>
            <wp:effectExtent b="0" l="0" r="0" t="0"/>
            <wp:docPr descr="Figure 3: Fondo Nacional del Ahorro - Vista general de arquitectura de referencia. N1" title="" id="33" name="Picture"/>
            <a:graphic>
              <a:graphicData uri="http://schemas.openxmlformats.org/drawingml/2006/picture">
                <pic:pic>
                  <pic:nvPicPr>
                    <pic:cNvPr descr="images/arqimage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Fondo Nacional del Ahorro - Vista general de arquitectura de referencia. N1</w:t>
      </w:r>
    </w:p>
    <w:bookmarkEnd w:id="0"/>
    <w:p>
      <w:pPr>
        <w:pStyle w:val="Textoindependiente"/>
      </w:pPr>
    </w:p>
    <w:bookmarkEnd w:id="36"/>
    <w:bookmarkEnd w:id="37"/>
    <w:bookmarkEnd w:id="38"/>
    <w:bookmarkStart w:id="44" w:name="dominio-de-datos-fna"/>
    <w:p>
      <w:pPr>
        <w:pStyle w:val="Ttulo2"/>
      </w:pPr>
      <w:r>
        <w:t xml:space="preserve">Dominio de Datos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40" w:name="pilares-de-la-malla-de-datos-data-mesh"/>
    <w:p>
      <w:pPr>
        <w:pStyle w:val="Ttulo3"/>
      </w:pPr>
      <w:r>
        <w:t xml:space="preserve">Pilares de la Malla de Datos (data mesh)</w:t>
      </w:r>
    </w:p>
    <w:bookmarkStart w:id="0" w:name="fig:75739681-bcec-441b-88e0-2d8d78d39e25"/>
    <w:p>
      <w:pPr>
        <w:pStyle w:val="FirstParagraph"/>
      </w:pPr>
      <w:bookmarkStart w:id="39" w:name="fig:"/>
      <w:r>
        <w:t xml:space="preserve">Figure 4: Malla de datos para el FNA</w:t>
      </w:r>
      <w:bookmarkEnd w:id="39"/>
    </w:p>
    <w:bookmarkEnd w:id="0"/>
    <w:bookmarkEnd w:id="40"/>
    <w:bookmarkStart w:id="42" w:name="plano-de-datos-objetivo"/>
    <w:p>
      <w:pPr>
        <w:pStyle w:val="Ttulo3"/>
      </w:pPr>
      <w:r>
        <w:t xml:space="preserve">Plano de Datos Objetivo</w:t>
      </w:r>
    </w:p>
    <w:bookmarkStart w:id="0" w:name="fig:c2df5121-226a-4568-81f2-1223f11bf06c"/>
    <w:p>
      <w:pPr>
        <w:pStyle w:val="FirstParagraph"/>
      </w:pPr>
      <w:bookmarkStart w:id="41" w:name="fig:"/>
      <w:r>
        <w:t xml:space="preserve">Figure 5: Plano de Datos Objetivo del FNA</w:t>
      </w:r>
      <w:bookmarkEnd w:id="41"/>
    </w:p>
    <w:bookmarkEnd w:id="0"/>
    <w:bookmarkEnd w:id="42"/>
    <w:bookmarkStart w:id="43" w:name="X02c9113b0146890600affb315afe8fb396ae1e7"/>
    <w:p>
      <w:pPr>
        <w:pStyle w:val="Ttulo3"/>
      </w:pPr>
      <w:r>
        <w:t xml:space="preserve">Características Principales de la Arquitectura de Datos 2.0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2023-07-24T11:26:48Z</dcterms:created>
  <dcterms:modified xsi:type="dcterms:W3CDTF">2023-07-24T11:26:48Z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